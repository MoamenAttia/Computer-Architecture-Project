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eastAsiaTheme="minorHAnsi" w:hAnsiTheme="majorBidi" w:cstheme="majorBidi"/>
          <w:color w:val="595959" w:themeColor="text1" w:themeTint="A6"/>
        </w:rPr>
        <w:id w:val="-794140410"/>
        <w:docPartObj>
          <w:docPartGallery w:val="Cover Pages"/>
          <w:docPartUnique/>
        </w:docPartObj>
      </w:sdtPr>
      <w:sdtContent>
        <w:p w:rsidR="00087BFE" w:rsidRPr="00A23907" w:rsidRDefault="00087BFE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sz w:val="56"/>
              <w:szCs w:val="56"/>
            </w:rPr>
            <w:alias w:val="Title"/>
            <w:tag w:val=""/>
            <w:id w:val="1735040861"/>
            <w:placeholder>
              <w:docPart w:val="FA71874405214B8899B003B0E96A764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087BFE" w:rsidRPr="00A23907" w:rsidRDefault="00087BFE">
              <w:pPr>
                <w:pStyle w:val="NoSpacing"/>
                <w:pBdr>
                  <w:top w:val="single" w:sz="6" w:space="6" w:color="00A0B8" w:themeColor="accent1"/>
                  <w:bottom w:val="single" w:sz="6" w:space="6" w:color="00A0B8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sz w:val="80"/>
                  <w:szCs w:val="80"/>
                </w:rPr>
              </w:pPr>
              <w:r w:rsidRPr="00A23907">
                <w:rPr>
                  <w:rFonts w:asciiTheme="majorBidi" w:eastAsiaTheme="majorEastAsia" w:hAnsiTheme="majorBidi" w:cstheme="majorBidi"/>
                  <w:b/>
                  <w:bCs/>
                  <w:caps/>
                  <w:sz w:val="56"/>
                  <w:szCs w:val="56"/>
                </w:rPr>
                <w:t>Computer Architecture Project</w:t>
              </w:r>
            </w:p>
          </w:sdtContent>
        </w:sdt>
        <w:sdt>
          <w:sdtPr>
            <w:rPr>
              <w:rFonts w:asciiTheme="majorBidi" w:hAnsiTheme="majorBidi" w:cstheme="majorBidi"/>
              <w:b/>
              <w:bCs/>
              <w:sz w:val="36"/>
              <w:szCs w:val="36"/>
            </w:rPr>
            <w:alias w:val="Subtitle"/>
            <w:tag w:val=""/>
            <w:id w:val="328029620"/>
            <w:placeholder>
              <w:docPart w:val="6FFBED61B8B74E379380CA12B3B2D3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87BFE" w:rsidRPr="00EC25EA" w:rsidRDefault="00087BFE">
              <w:pPr>
                <w:pStyle w:val="NoSpacing"/>
                <w:jc w:val="center"/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</w:pPr>
              <w:r w:rsidRPr="00EC25EA">
                <w:rPr>
                  <w:rFonts w:asciiTheme="majorBidi" w:hAnsiTheme="majorBidi" w:cstheme="majorBidi"/>
                  <w:b/>
                  <w:bCs/>
                  <w:sz w:val="36"/>
                  <w:szCs w:val="36"/>
                </w:rPr>
                <w:t>SEM-Team 10</w:t>
              </w:r>
            </w:p>
          </w:sdtContent>
        </w:sdt>
        <w:p w:rsidR="00087BFE" w:rsidRPr="00A23907" w:rsidRDefault="00087BFE">
          <w:pPr>
            <w:pStyle w:val="NoSpacing"/>
            <w:spacing w:before="480"/>
            <w:jc w:val="center"/>
            <w:rPr>
              <w:rFonts w:asciiTheme="majorBidi" w:hAnsiTheme="majorBidi" w:cstheme="majorBidi"/>
            </w:rPr>
          </w:pPr>
          <w:r w:rsidRPr="00A23907">
            <w:rPr>
              <w:rFonts w:asciiTheme="majorBidi" w:hAnsiTheme="majorBidi" w:cstheme="majorBidi"/>
              <w:noProof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87BFE" w:rsidRPr="00A23907" w:rsidRDefault="00F36B64">
          <w:pPr>
            <w:rPr>
              <w:rFonts w:asciiTheme="majorBidi" w:hAnsiTheme="majorBidi" w:cstheme="majorBidi"/>
              <w:color w:val="auto"/>
            </w:rPr>
          </w:pPr>
          <w:r w:rsidRPr="00A23907">
            <w:rPr>
              <w:rFonts w:asciiTheme="majorBidi" w:hAnsiTheme="majorBidi" w:cstheme="majorBidi"/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6511290</wp:posOffset>
                    </wp:positionV>
                    <wp:extent cx="6553200" cy="557784"/>
                    <wp:effectExtent l="0" t="0" r="0" b="0"/>
                    <wp:wrapSquare wrapText="bothSides"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94746742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86158" w:rsidRPr="00A23907" w:rsidRDefault="00786158" w:rsidP="00F36B6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86158" w:rsidRPr="00A23907" w:rsidRDefault="00786158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aps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-139550043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23907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</w:rPr>
                                      <w:t>Moamen Hassan</w:t>
                                    </w:r>
                                  </w:sdtContent>
                                </w:sdt>
                              </w:p>
                              <w:p w:rsidR="00786158" w:rsidRPr="00A23907" w:rsidRDefault="00786158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86158" w:rsidRPr="00A23907" w:rsidRDefault="00786158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A2390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  <w:t>Hussein youssef</w:t>
                                </w:r>
                              </w:p>
                              <w:p w:rsidR="00786158" w:rsidRPr="00A23907" w:rsidRDefault="00786158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86158" w:rsidRPr="00A23907" w:rsidRDefault="00786158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A2390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  <w:t>hassan osama</w:t>
                                </w:r>
                              </w:p>
                              <w:p w:rsidR="00786158" w:rsidRPr="00A23907" w:rsidRDefault="00786158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86158" w:rsidRPr="00A23907" w:rsidRDefault="00786158" w:rsidP="00F36B64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A2390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  <w:t>mohamed magdy</w:t>
                                </w:r>
                              </w:p>
                              <w:p w:rsidR="00786158" w:rsidRPr="00A23907" w:rsidRDefault="00786158" w:rsidP="00F36B64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8412078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512.7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94746742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86158" w:rsidRPr="00A23907" w:rsidRDefault="00786158" w:rsidP="00F36B6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86158" w:rsidRPr="00A23907" w:rsidRDefault="00786158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-139550043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23907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aps/>
                                  <w:sz w:val="28"/>
                                  <w:szCs w:val="28"/>
                                </w:rPr>
                                <w:t>Moamen Hassan</w:t>
                              </w:r>
                            </w:sdtContent>
                          </w:sdt>
                        </w:p>
                        <w:p w:rsidR="00786158" w:rsidRPr="00A23907" w:rsidRDefault="00786158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786158" w:rsidRPr="00A23907" w:rsidRDefault="00786158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  <w:r w:rsidRPr="00A23907"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  <w:t>Hussein youssef</w:t>
                          </w:r>
                        </w:p>
                        <w:p w:rsidR="00786158" w:rsidRPr="00A23907" w:rsidRDefault="00786158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786158" w:rsidRPr="00A23907" w:rsidRDefault="00786158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  <w:r w:rsidRPr="00A23907"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  <w:t>hassan osama</w:t>
                          </w:r>
                        </w:p>
                        <w:p w:rsidR="00786158" w:rsidRPr="00A23907" w:rsidRDefault="00786158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</w:pPr>
                        </w:p>
                        <w:p w:rsidR="00786158" w:rsidRPr="00A23907" w:rsidRDefault="00786158" w:rsidP="00F36B64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A23907">
                            <w:rPr>
                              <w:rFonts w:asciiTheme="majorBidi" w:hAnsiTheme="majorBidi" w:cstheme="majorBidi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  <w:t>mohamed magdy</w:t>
                          </w:r>
                        </w:p>
                        <w:p w:rsidR="00786158" w:rsidRPr="00A23907" w:rsidRDefault="00786158" w:rsidP="00F36B64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ddress"/>
                              <w:tag w:val=""/>
                              <w:id w:val="8412078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87BFE" w:rsidRPr="00A23907">
            <w:rPr>
              <w:rFonts w:asciiTheme="majorBidi" w:hAnsiTheme="majorBidi" w:cstheme="majorBidi"/>
              <w:color w:val="auto"/>
            </w:rPr>
            <w:br w:type="page"/>
          </w:r>
        </w:p>
      </w:sdtContent>
    </w:sdt>
    <w:p w:rsidR="00CF07BA" w:rsidRPr="00A23907" w:rsidRDefault="00CF07BA" w:rsidP="00CF07BA">
      <w:pPr>
        <w:pStyle w:val="ContactInfo"/>
        <w:jc w:val="left"/>
        <w:rPr>
          <w:rFonts w:asciiTheme="majorBidi" w:hAnsiTheme="majorBidi" w:cstheme="majorBidi"/>
          <w:color w:val="auto"/>
        </w:rPr>
      </w:pPr>
    </w:p>
    <w:p w:rsidR="00C6554A" w:rsidRPr="00EC25EA" w:rsidRDefault="00EC25EA" w:rsidP="00EC25EA">
      <w:pPr>
        <w:pStyle w:val="Heading1"/>
        <w:jc w:val="both"/>
        <w:rPr>
          <w:rFonts w:asciiTheme="majorBidi" w:hAnsiTheme="majorBidi"/>
          <w:b/>
          <w:bCs/>
          <w:color w:val="auto"/>
          <w:u w:val="single"/>
        </w:rPr>
      </w:pPr>
      <w:r w:rsidRPr="00EC25EA">
        <w:rPr>
          <w:rFonts w:asciiTheme="majorBidi" w:hAnsiTheme="majorBidi"/>
          <w:b/>
          <w:bCs/>
          <w:color w:val="auto"/>
          <w:u w:val="single"/>
        </w:rPr>
        <w:t>Design</w:t>
      </w:r>
    </w:p>
    <w:p w:rsidR="00786158" w:rsidRDefault="00EC25EA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The Processor </w:t>
      </w:r>
      <w:r w:rsidR="005647F7">
        <w:rPr>
          <w:rFonts w:asciiTheme="majorBidi" w:hAnsiTheme="majorBidi" w:cstheme="majorBidi"/>
          <w:color w:val="auto"/>
        </w:rPr>
        <w:t xml:space="preserve">is similar to </w:t>
      </w:r>
      <w:r w:rsidR="005647F7" w:rsidRPr="005647F7">
        <w:rPr>
          <w:rFonts w:asciiTheme="majorBidi" w:hAnsiTheme="majorBidi" w:cstheme="majorBidi"/>
          <w:color w:val="auto"/>
        </w:rPr>
        <w:t>PDP11-based microprocessor that can execute the program loaded</w:t>
      </w:r>
      <w:r w:rsidR="00304342">
        <w:rPr>
          <w:rFonts w:asciiTheme="majorBidi" w:hAnsiTheme="majorBidi" w:cstheme="majorBidi"/>
          <w:color w:val="auto"/>
        </w:rPr>
        <w:t xml:space="preserve"> </w:t>
      </w:r>
      <w:r w:rsidR="005647F7" w:rsidRPr="005647F7">
        <w:rPr>
          <w:rFonts w:asciiTheme="majorBidi" w:hAnsiTheme="majorBidi" w:cstheme="majorBidi"/>
          <w:color w:val="auto"/>
        </w:rPr>
        <w:t>in its ram.</w:t>
      </w:r>
    </w:p>
    <w:p w:rsidR="00781252" w:rsidRDefault="0012688F" w:rsidP="00BA10E7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The Processer has 3 busses to write data on them.</w:t>
      </w:r>
      <w:r w:rsidR="00781252">
        <w:rPr>
          <w:rFonts w:asciiTheme="majorBidi" w:hAnsiTheme="majorBidi" w:cstheme="majorBidi"/>
          <w:color w:val="auto"/>
        </w:rPr>
        <w:t xml:space="preserve"> The first Two ‘A’ and ‘B’ can read from registers and The Third ‘C’ can write data into register.</w:t>
      </w:r>
    </w:p>
    <w:p w:rsidR="00BA10E7" w:rsidRDefault="00C76BF0" w:rsidP="00073609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>We a</w:t>
      </w:r>
      <w:r w:rsidR="002A2198">
        <w:rPr>
          <w:rFonts w:asciiTheme="majorBidi" w:hAnsiTheme="majorBidi" w:cstheme="majorBidi"/>
          <w:color w:val="auto"/>
        </w:rPr>
        <w:t>ssum</w:t>
      </w:r>
      <w:r w:rsidR="009D0376">
        <w:rPr>
          <w:rFonts w:asciiTheme="majorBidi" w:hAnsiTheme="majorBidi" w:cstheme="majorBidi"/>
          <w:color w:val="auto"/>
        </w:rPr>
        <w:t>e</w:t>
      </w:r>
      <w:r w:rsidR="002A2198">
        <w:rPr>
          <w:rFonts w:asciiTheme="majorBidi" w:hAnsiTheme="majorBidi" w:cstheme="majorBidi"/>
          <w:color w:val="auto"/>
        </w:rPr>
        <w:t xml:space="preserve"> t</w:t>
      </w:r>
      <w:r w:rsidR="00BA10E7">
        <w:rPr>
          <w:rFonts w:asciiTheme="majorBidi" w:hAnsiTheme="majorBidi" w:cstheme="majorBidi"/>
          <w:color w:val="auto"/>
        </w:rPr>
        <w:t>hat we have two temp registers ‘X’ and ‘Y’.</w:t>
      </w:r>
    </w:p>
    <w:p w:rsidR="001079B7" w:rsidRDefault="001079B7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</w:pPr>
    </w:p>
    <w:p w:rsidR="00CF31EB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</w:pPr>
      <w:r w:rsidRPr="00F5440C">
        <w:rPr>
          <w:rFonts w:asciiTheme="majorBidi" w:hAnsiTheme="majorBidi" w:cstheme="majorBidi"/>
          <w:b/>
          <w:bCs/>
          <w:color w:val="auto"/>
          <w:sz w:val="32"/>
          <w:szCs w:val="32"/>
          <w:u w:val="single"/>
        </w:rPr>
        <w:t>Components</w:t>
      </w:r>
    </w:p>
    <w:p w:rsidR="00F5440C" w:rsidRDefault="00F5440C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Eight Registers numbered from </w:t>
      </w:r>
      <w:r w:rsidRPr="00C756B6">
        <w:rPr>
          <w:rFonts w:asciiTheme="majorBidi" w:hAnsiTheme="majorBidi" w:cstheme="majorBidi"/>
          <w:b/>
          <w:bCs/>
          <w:color w:val="auto"/>
        </w:rPr>
        <w:t>R0</w:t>
      </w:r>
      <w:r>
        <w:rPr>
          <w:rFonts w:asciiTheme="majorBidi" w:hAnsiTheme="majorBidi" w:cstheme="majorBidi"/>
          <w:color w:val="auto"/>
        </w:rPr>
        <w:t xml:space="preserve"> to </w:t>
      </w:r>
      <w:r w:rsidRPr="00C756B6">
        <w:rPr>
          <w:rFonts w:asciiTheme="majorBidi" w:hAnsiTheme="majorBidi" w:cstheme="majorBidi"/>
          <w:b/>
          <w:bCs/>
          <w:color w:val="auto"/>
        </w:rPr>
        <w:t>R7</w:t>
      </w:r>
      <w:r>
        <w:rPr>
          <w:rFonts w:asciiTheme="majorBidi" w:hAnsiTheme="majorBidi" w:cstheme="majorBidi"/>
          <w:color w:val="auto"/>
        </w:rPr>
        <w:t>.</w:t>
      </w:r>
    </w:p>
    <w:p w:rsidR="003E7C4B" w:rsidRDefault="00A17B9E" w:rsidP="00F5440C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Two temp registers </w:t>
      </w:r>
      <w:r w:rsidR="002C2B72" w:rsidRPr="00C756B6">
        <w:rPr>
          <w:rFonts w:asciiTheme="majorBidi" w:hAnsiTheme="majorBidi" w:cstheme="majorBidi"/>
          <w:b/>
          <w:bCs/>
          <w:color w:val="auto"/>
        </w:rPr>
        <w:t>X</w:t>
      </w:r>
      <w:r w:rsidR="00721222">
        <w:rPr>
          <w:rFonts w:asciiTheme="majorBidi" w:hAnsiTheme="majorBidi" w:cstheme="majorBidi"/>
          <w:color w:val="auto"/>
        </w:rPr>
        <w:t>,</w:t>
      </w:r>
      <w:r w:rsidR="002C2B72">
        <w:rPr>
          <w:rFonts w:asciiTheme="majorBidi" w:hAnsiTheme="majorBidi" w:cstheme="majorBidi"/>
          <w:color w:val="auto"/>
        </w:rPr>
        <w:t xml:space="preserve"> </w:t>
      </w:r>
      <w:r w:rsidRPr="00C756B6">
        <w:rPr>
          <w:rFonts w:asciiTheme="majorBidi" w:hAnsiTheme="majorBidi" w:cstheme="majorBidi"/>
          <w:b/>
          <w:bCs/>
          <w:color w:val="auto"/>
        </w:rPr>
        <w:t>Y</w:t>
      </w:r>
      <w:r>
        <w:rPr>
          <w:rFonts w:asciiTheme="majorBidi" w:hAnsiTheme="majorBidi" w:cstheme="majorBidi"/>
          <w:color w:val="auto"/>
        </w:rPr>
        <w:t>.</w:t>
      </w:r>
    </w:p>
    <w:p w:rsidR="009D541B" w:rsidRDefault="009D541B" w:rsidP="009D541B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color w:val="auto"/>
        </w:rPr>
        <w:t xml:space="preserve">Four special purpose registers </w:t>
      </w:r>
      <w:r w:rsidRPr="00C756B6">
        <w:rPr>
          <w:rFonts w:asciiTheme="majorBidi" w:hAnsiTheme="majorBidi" w:cstheme="majorBidi"/>
          <w:b/>
          <w:bCs/>
          <w:color w:val="auto"/>
        </w:rPr>
        <w:t>IR</w:t>
      </w:r>
      <w:r>
        <w:rPr>
          <w:rFonts w:asciiTheme="majorBidi" w:hAnsiTheme="majorBidi" w:cstheme="majorBidi"/>
          <w:color w:val="auto"/>
        </w:rPr>
        <w:t>,</w:t>
      </w:r>
      <w:r w:rsidR="00F1211F">
        <w:rPr>
          <w:rFonts w:asciiTheme="majorBidi" w:hAnsiTheme="majorBidi" w:cstheme="majorBidi"/>
          <w:color w:val="auto"/>
        </w:rPr>
        <w:t xml:space="preserve"> </w:t>
      </w:r>
      <w:r w:rsidRPr="00C756B6">
        <w:rPr>
          <w:rFonts w:asciiTheme="majorBidi" w:hAnsiTheme="majorBidi" w:cstheme="majorBidi"/>
          <w:b/>
          <w:bCs/>
          <w:color w:val="auto"/>
        </w:rPr>
        <w:t>MAR</w:t>
      </w:r>
      <w:r>
        <w:rPr>
          <w:rFonts w:asciiTheme="majorBidi" w:hAnsiTheme="majorBidi" w:cstheme="majorBidi"/>
          <w:color w:val="auto"/>
        </w:rPr>
        <w:t>,</w:t>
      </w:r>
      <w:r w:rsidR="00F1211F">
        <w:rPr>
          <w:rFonts w:asciiTheme="majorBidi" w:hAnsiTheme="majorBidi" w:cstheme="majorBidi"/>
          <w:color w:val="auto"/>
        </w:rPr>
        <w:t xml:space="preserve"> </w:t>
      </w:r>
      <w:r w:rsidRPr="00C756B6">
        <w:rPr>
          <w:rFonts w:asciiTheme="majorBidi" w:hAnsiTheme="majorBidi" w:cstheme="majorBidi"/>
          <w:b/>
          <w:bCs/>
          <w:color w:val="auto"/>
        </w:rPr>
        <w:t>MDR</w:t>
      </w:r>
      <w:r>
        <w:rPr>
          <w:rFonts w:asciiTheme="majorBidi" w:hAnsiTheme="majorBidi" w:cstheme="majorBidi"/>
          <w:color w:val="auto"/>
        </w:rPr>
        <w:t>,</w:t>
      </w:r>
      <w:r w:rsidR="00F1211F">
        <w:rPr>
          <w:rFonts w:asciiTheme="majorBidi" w:hAnsiTheme="majorBidi" w:cstheme="majorBidi"/>
          <w:color w:val="auto"/>
        </w:rPr>
        <w:t xml:space="preserve"> </w:t>
      </w:r>
      <w:r w:rsidRPr="00C756B6">
        <w:rPr>
          <w:rFonts w:asciiTheme="majorBidi" w:hAnsiTheme="majorBidi" w:cstheme="majorBidi"/>
          <w:b/>
          <w:bCs/>
          <w:color w:val="auto"/>
        </w:rPr>
        <w:t>FLAG</w:t>
      </w:r>
      <w:r>
        <w:rPr>
          <w:rFonts w:asciiTheme="majorBidi" w:hAnsiTheme="majorBidi" w:cstheme="majorBidi"/>
          <w:color w:val="auto"/>
        </w:rPr>
        <w:t>.</w:t>
      </w:r>
    </w:p>
    <w:p w:rsidR="00C65B41" w:rsidRPr="000C1985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0"/>
          <w:szCs w:val="20"/>
        </w:rPr>
      </w:pPr>
      <w:r w:rsidRPr="00C756B6">
        <w:rPr>
          <w:rFonts w:asciiTheme="majorBidi" w:hAnsiTheme="majorBidi" w:cstheme="majorBidi"/>
          <w:b/>
          <w:bCs/>
          <w:color w:val="auto"/>
          <w:sz w:val="20"/>
          <w:szCs w:val="20"/>
        </w:rPr>
        <w:t>IR</w:t>
      </w:r>
      <w:r w:rsidRPr="000C1985">
        <w:rPr>
          <w:rFonts w:asciiTheme="majorBidi" w:hAnsiTheme="majorBidi" w:cstheme="majorBidi"/>
          <w:color w:val="auto"/>
          <w:sz w:val="20"/>
          <w:szCs w:val="20"/>
        </w:rPr>
        <w:t>: Instruction Register</w:t>
      </w:r>
    </w:p>
    <w:p w:rsidR="00C65B41" w:rsidRPr="000C1985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0"/>
          <w:szCs w:val="20"/>
        </w:rPr>
      </w:pPr>
      <w:r w:rsidRPr="00C756B6">
        <w:rPr>
          <w:rFonts w:asciiTheme="majorBidi" w:hAnsiTheme="majorBidi" w:cstheme="majorBidi"/>
          <w:b/>
          <w:bCs/>
          <w:color w:val="auto"/>
          <w:sz w:val="20"/>
          <w:szCs w:val="20"/>
        </w:rPr>
        <w:t>MAR</w:t>
      </w:r>
      <w:r w:rsidRPr="000C1985">
        <w:rPr>
          <w:rFonts w:asciiTheme="majorBidi" w:hAnsiTheme="majorBidi" w:cstheme="majorBidi"/>
          <w:color w:val="auto"/>
          <w:sz w:val="20"/>
          <w:szCs w:val="20"/>
        </w:rPr>
        <w:t>: Memory Address Register</w:t>
      </w:r>
    </w:p>
    <w:p w:rsidR="00C65B41" w:rsidRPr="000C1985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0"/>
          <w:szCs w:val="20"/>
        </w:rPr>
      </w:pPr>
      <w:r w:rsidRPr="00C756B6">
        <w:rPr>
          <w:rFonts w:asciiTheme="majorBidi" w:hAnsiTheme="majorBidi" w:cstheme="majorBidi"/>
          <w:b/>
          <w:bCs/>
          <w:color w:val="auto"/>
          <w:sz w:val="20"/>
          <w:szCs w:val="20"/>
        </w:rPr>
        <w:t>MDR</w:t>
      </w:r>
      <w:r w:rsidRPr="000C1985">
        <w:rPr>
          <w:rFonts w:asciiTheme="majorBidi" w:hAnsiTheme="majorBidi" w:cstheme="majorBidi"/>
          <w:color w:val="auto"/>
          <w:sz w:val="20"/>
          <w:szCs w:val="20"/>
        </w:rPr>
        <w:t>: Memory Data Register</w:t>
      </w:r>
    </w:p>
    <w:p w:rsidR="00C65B41" w:rsidRPr="000C1985" w:rsidRDefault="00C65B41" w:rsidP="00776F77">
      <w:pPr>
        <w:pStyle w:val="ListBullet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color w:val="auto"/>
          <w:sz w:val="20"/>
          <w:szCs w:val="20"/>
        </w:rPr>
      </w:pPr>
      <w:r w:rsidRPr="00C756B6">
        <w:rPr>
          <w:rFonts w:asciiTheme="majorBidi" w:hAnsiTheme="majorBidi" w:cstheme="majorBidi"/>
          <w:b/>
          <w:bCs/>
          <w:color w:val="auto"/>
          <w:sz w:val="20"/>
          <w:szCs w:val="20"/>
        </w:rPr>
        <w:t>FLAG</w:t>
      </w:r>
      <w:r w:rsidRPr="000C1985">
        <w:rPr>
          <w:rFonts w:asciiTheme="majorBidi" w:hAnsiTheme="majorBidi" w:cstheme="majorBidi"/>
          <w:color w:val="auto"/>
          <w:sz w:val="20"/>
          <w:szCs w:val="20"/>
        </w:rPr>
        <w:t>: Status Flag Register contains (</w:t>
      </w:r>
      <w:r w:rsidRPr="00C756B6">
        <w:rPr>
          <w:rFonts w:asciiTheme="majorBidi" w:hAnsiTheme="majorBidi" w:cstheme="majorBidi"/>
          <w:b/>
          <w:bCs/>
          <w:color w:val="auto"/>
          <w:sz w:val="20"/>
          <w:szCs w:val="20"/>
        </w:rPr>
        <w:t>C</w:t>
      </w:r>
      <w:r w:rsidRPr="000C1985">
        <w:rPr>
          <w:rFonts w:asciiTheme="majorBidi" w:hAnsiTheme="majorBidi" w:cstheme="majorBidi"/>
          <w:color w:val="auto"/>
          <w:sz w:val="20"/>
          <w:szCs w:val="20"/>
        </w:rPr>
        <w:t xml:space="preserve">, </w:t>
      </w:r>
      <w:r w:rsidRPr="00C756B6">
        <w:rPr>
          <w:rFonts w:asciiTheme="majorBidi" w:hAnsiTheme="majorBidi" w:cstheme="majorBidi"/>
          <w:b/>
          <w:bCs/>
          <w:color w:val="auto"/>
          <w:sz w:val="20"/>
          <w:szCs w:val="20"/>
        </w:rPr>
        <w:t>Z</w:t>
      </w:r>
      <w:r w:rsidRPr="000C1985">
        <w:rPr>
          <w:rFonts w:asciiTheme="majorBidi" w:hAnsiTheme="majorBidi" w:cstheme="majorBidi"/>
          <w:color w:val="auto"/>
          <w:sz w:val="20"/>
          <w:szCs w:val="20"/>
        </w:rPr>
        <w:t xml:space="preserve">, </w:t>
      </w:r>
      <w:r w:rsidRPr="00C756B6">
        <w:rPr>
          <w:rFonts w:asciiTheme="majorBidi" w:hAnsiTheme="majorBidi" w:cstheme="majorBidi"/>
          <w:b/>
          <w:bCs/>
          <w:color w:val="auto"/>
          <w:sz w:val="20"/>
          <w:szCs w:val="20"/>
        </w:rPr>
        <w:t>N</w:t>
      </w:r>
      <w:r w:rsidRPr="000C1985">
        <w:rPr>
          <w:rFonts w:asciiTheme="majorBidi" w:hAnsiTheme="majorBidi" w:cstheme="majorBidi"/>
          <w:color w:val="auto"/>
          <w:sz w:val="20"/>
          <w:szCs w:val="20"/>
        </w:rPr>
        <w:t xml:space="preserve">, </w:t>
      </w:r>
      <w:r w:rsidRPr="00C756B6">
        <w:rPr>
          <w:rFonts w:asciiTheme="majorBidi" w:hAnsiTheme="majorBidi" w:cstheme="majorBidi"/>
          <w:b/>
          <w:bCs/>
          <w:color w:val="auto"/>
          <w:sz w:val="20"/>
          <w:szCs w:val="20"/>
        </w:rPr>
        <w:t>P</w:t>
      </w:r>
      <w:r w:rsidRPr="000C1985">
        <w:rPr>
          <w:rFonts w:asciiTheme="majorBidi" w:hAnsiTheme="majorBidi" w:cstheme="majorBidi"/>
          <w:color w:val="auto"/>
          <w:sz w:val="20"/>
          <w:szCs w:val="20"/>
        </w:rPr>
        <w:t xml:space="preserve">, </w:t>
      </w:r>
      <w:r w:rsidRPr="00C756B6">
        <w:rPr>
          <w:rFonts w:asciiTheme="majorBidi" w:hAnsiTheme="majorBidi" w:cstheme="majorBidi"/>
          <w:b/>
          <w:bCs/>
          <w:color w:val="auto"/>
          <w:sz w:val="20"/>
          <w:szCs w:val="20"/>
        </w:rPr>
        <w:t>O</w:t>
      </w:r>
      <w:r w:rsidRPr="000C1985">
        <w:rPr>
          <w:rFonts w:asciiTheme="majorBidi" w:hAnsiTheme="majorBidi" w:cstheme="majorBidi"/>
          <w:color w:val="auto"/>
          <w:sz w:val="20"/>
          <w:szCs w:val="20"/>
        </w:rPr>
        <w:t>)</w:t>
      </w:r>
    </w:p>
    <w:p w:rsidR="009A4D02" w:rsidRPr="000C1985" w:rsidRDefault="004167C0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0"/>
          <w:szCs w:val="20"/>
        </w:rPr>
      </w:pPr>
      <w:r w:rsidRPr="00C756B6">
        <w:rPr>
          <w:rFonts w:asciiTheme="majorBidi" w:hAnsiTheme="majorBidi" w:cstheme="majorBidi"/>
          <w:b/>
          <w:bCs/>
          <w:color w:val="auto"/>
          <w:sz w:val="20"/>
          <w:szCs w:val="20"/>
        </w:rPr>
        <w:t>C</w:t>
      </w:r>
      <w:r>
        <w:rPr>
          <w:rFonts w:asciiTheme="majorBidi" w:hAnsiTheme="majorBidi" w:cstheme="majorBidi"/>
          <w:color w:val="auto"/>
          <w:sz w:val="20"/>
          <w:szCs w:val="20"/>
        </w:rPr>
        <w:t>: Carry Flag</w:t>
      </w:r>
      <w:r w:rsidR="00B067C2" w:rsidRPr="000C1985">
        <w:rPr>
          <w:rFonts w:asciiTheme="majorBidi" w:hAnsiTheme="majorBidi" w:cstheme="majorBidi"/>
          <w:color w:val="auto"/>
          <w:sz w:val="20"/>
          <w:szCs w:val="20"/>
        </w:rPr>
        <w:t>.</w:t>
      </w:r>
    </w:p>
    <w:p w:rsidR="009A4D02" w:rsidRPr="000C1985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0"/>
          <w:szCs w:val="20"/>
        </w:rPr>
      </w:pPr>
      <w:r w:rsidRPr="00C756B6">
        <w:rPr>
          <w:rFonts w:asciiTheme="majorBidi" w:hAnsiTheme="majorBidi" w:cstheme="majorBidi"/>
          <w:b/>
          <w:bCs/>
          <w:color w:val="auto"/>
          <w:sz w:val="20"/>
          <w:szCs w:val="20"/>
        </w:rPr>
        <w:t>Z</w:t>
      </w:r>
      <w:r w:rsidRPr="000C1985">
        <w:rPr>
          <w:rFonts w:asciiTheme="majorBidi" w:hAnsiTheme="majorBidi" w:cstheme="majorBidi"/>
          <w:color w:val="auto"/>
          <w:sz w:val="20"/>
          <w:szCs w:val="20"/>
        </w:rPr>
        <w:t>: Zero Flag (1 if ALU result is 0)</w:t>
      </w:r>
      <w:r w:rsidR="00B067C2" w:rsidRPr="000C1985">
        <w:rPr>
          <w:rFonts w:asciiTheme="majorBidi" w:hAnsiTheme="majorBidi" w:cstheme="majorBidi"/>
          <w:color w:val="auto"/>
          <w:sz w:val="20"/>
          <w:szCs w:val="20"/>
        </w:rPr>
        <w:t>.</w:t>
      </w:r>
    </w:p>
    <w:p w:rsidR="009A4D02" w:rsidRPr="000C1985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0"/>
          <w:szCs w:val="20"/>
        </w:rPr>
      </w:pPr>
      <w:r w:rsidRPr="00C756B6">
        <w:rPr>
          <w:rFonts w:asciiTheme="majorBidi" w:hAnsiTheme="majorBidi" w:cstheme="majorBidi"/>
          <w:b/>
          <w:bCs/>
          <w:color w:val="auto"/>
          <w:sz w:val="20"/>
          <w:szCs w:val="20"/>
        </w:rPr>
        <w:t>N</w:t>
      </w:r>
      <w:r w:rsidRPr="000C1985">
        <w:rPr>
          <w:rFonts w:asciiTheme="majorBidi" w:hAnsiTheme="majorBidi" w:cstheme="majorBidi"/>
          <w:color w:val="auto"/>
          <w:sz w:val="20"/>
          <w:szCs w:val="20"/>
        </w:rPr>
        <w:t>: Negative Flag (1 if ALU result sign is Neg</w:t>
      </w:r>
      <w:r w:rsidR="00776F77" w:rsidRPr="000C1985">
        <w:rPr>
          <w:rFonts w:asciiTheme="majorBidi" w:hAnsiTheme="majorBidi" w:cstheme="majorBidi"/>
          <w:color w:val="auto"/>
          <w:sz w:val="20"/>
          <w:szCs w:val="20"/>
        </w:rPr>
        <w:t>ative</w:t>
      </w:r>
      <w:r w:rsidRPr="000C1985">
        <w:rPr>
          <w:rFonts w:asciiTheme="majorBidi" w:hAnsiTheme="majorBidi" w:cstheme="majorBidi"/>
          <w:color w:val="auto"/>
          <w:sz w:val="20"/>
          <w:szCs w:val="20"/>
        </w:rPr>
        <w:t>)</w:t>
      </w:r>
      <w:r w:rsidR="00B067C2" w:rsidRPr="000C1985">
        <w:rPr>
          <w:rFonts w:asciiTheme="majorBidi" w:hAnsiTheme="majorBidi" w:cstheme="majorBidi"/>
          <w:color w:val="auto"/>
          <w:sz w:val="20"/>
          <w:szCs w:val="20"/>
        </w:rPr>
        <w:t>.</w:t>
      </w:r>
    </w:p>
    <w:p w:rsidR="00C65B41" w:rsidRDefault="00C65B41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0"/>
          <w:szCs w:val="20"/>
        </w:rPr>
      </w:pPr>
      <w:r w:rsidRPr="00C756B6">
        <w:rPr>
          <w:rFonts w:asciiTheme="majorBidi" w:hAnsiTheme="majorBidi" w:cstheme="majorBidi"/>
          <w:b/>
          <w:bCs/>
          <w:color w:val="auto"/>
          <w:sz w:val="20"/>
          <w:szCs w:val="20"/>
        </w:rPr>
        <w:t>P</w:t>
      </w:r>
      <w:r w:rsidRPr="000C1985">
        <w:rPr>
          <w:rFonts w:asciiTheme="majorBidi" w:hAnsiTheme="majorBidi" w:cstheme="majorBidi"/>
          <w:color w:val="auto"/>
          <w:sz w:val="20"/>
          <w:szCs w:val="20"/>
        </w:rPr>
        <w:t>: Parity Flag (1 if ALU result is even)</w:t>
      </w:r>
      <w:r w:rsidR="00B067C2" w:rsidRPr="000C1985">
        <w:rPr>
          <w:rFonts w:asciiTheme="majorBidi" w:hAnsiTheme="majorBidi" w:cstheme="majorBidi"/>
          <w:color w:val="auto"/>
          <w:sz w:val="20"/>
          <w:szCs w:val="20"/>
        </w:rPr>
        <w:t>.</w:t>
      </w:r>
    </w:p>
    <w:p w:rsidR="00920BAF" w:rsidRPr="00920BAF" w:rsidRDefault="00920BAF" w:rsidP="00776F77">
      <w:pPr>
        <w:pStyle w:val="ListBullet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color w:val="auto"/>
          <w:sz w:val="20"/>
          <w:szCs w:val="20"/>
        </w:rPr>
      </w:pPr>
      <w:r w:rsidRPr="00C756B6">
        <w:rPr>
          <w:rFonts w:asciiTheme="majorBidi" w:hAnsiTheme="majorBidi" w:cstheme="majorBidi"/>
          <w:b/>
          <w:bCs/>
          <w:color w:val="auto"/>
          <w:sz w:val="20"/>
          <w:szCs w:val="20"/>
        </w:rPr>
        <w:t>O</w:t>
      </w:r>
      <w:r w:rsidRPr="00920BAF">
        <w:rPr>
          <w:rFonts w:asciiTheme="majorBidi" w:hAnsiTheme="majorBidi" w:cstheme="majorBidi"/>
          <w:color w:val="auto"/>
          <w:sz w:val="20"/>
          <w:szCs w:val="20"/>
        </w:rPr>
        <w:t>: Overflow Flag (1 if P+P=N or N+N=P or P-N=N or N-P=P)</w:t>
      </w:r>
    </w:p>
    <w:p w:rsidR="00222108" w:rsidRDefault="00222108" w:rsidP="00222108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</w:rPr>
      </w:pPr>
      <w:r w:rsidRPr="00C756B6">
        <w:rPr>
          <w:rFonts w:asciiTheme="majorBidi" w:hAnsiTheme="majorBidi" w:cstheme="majorBidi"/>
          <w:b/>
          <w:bCs/>
          <w:color w:val="auto"/>
        </w:rPr>
        <w:t>ALU</w:t>
      </w:r>
      <w:r>
        <w:rPr>
          <w:rFonts w:asciiTheme="majorBidi" w:hAnsiTheme="majorBidi" w:cstheme="majorBidi"/>
          <w:color w:val="auto"/>
        </w:rPr>
        <w:t xml:space="preserve"> that makes operations such as add , sub , addc, subc</w:t>
      </w:r>
      <w:r w:rsidR="002B675B">
        <w:rPr>
          <w:rFonts w:asciiTheme="majorBidi" w:hAnsiTheme="majorBidi" w:cstheme="majorBidi"/>
          <w:color w:val="auto"/>
        </w:rPr>
        <w:t>.</w:t>
      </w:r>
    </w:p>
    <w:p w:rsidR="002B675B" w:rsidRPr="00F5440C" w:rsidRDefault="002B675B" w:rsidP="00222108">
      <w:pPr>
        <w:pStyle w:val="ListBullet"/>
        <w:numPr>
          <w:ilvl w:val="0"/>
          <w:numId w:val="0"/>
        </w:numPr>
        <w:spacing w:line="360" w:lineRule="auto"/>
        <w:jc w:val="both"/>
        <w:rPr>
          <w:rFonts w:asciiTheme="majorBidi" w:hAnsiTheme="majorBidi" w:cstheme="majorBidi"/>
          <w:color w:val="auto"/>
        </w:rPr>
      </w:pPr>
    </w:p>
    <w:p w:rsidR="002A2198" w:rsidRDefault="009D541B" w:rsidP="007458FA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noProof/>
          <w:color w:val="auto"/>
        </w:rPr>
        <w:lastRenderedPageBreak/>
        <w:drawing>
          <wp:inline distT="0" distB="0" distL="0" distR="0">
            <wp:extent cx="4389120" cy="862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uter Architecture Project 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849" w:rsidRDefault="0091384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</w:rPr>
      </w:pPr>
    </w:p>
    <w:p w:rsidR="00D27D7A" w:rsidRPr="00EB471B" w:rsidRDefault="00595DC8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40"/>
          <w:szCs w:val="40"/>
        </w:rPr>
      </w:pPr>
      <w:r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Mapping the instructions</w:t>
      </w:r>
      <w:r w:rsidR="002D0DEE" w:rsidRPr="00EB471B">
        <w:rPr>
          <w:rFonts w:asciiTheme="majorBidi" w:hAnsiTheme="majorBidi" w:cstheme="majorBidi"/>
          <w:b/>
          <w:bCs/>
          <w:color w:val="auto"/>
          <w:sz w:val="40"/>
          <w:szCs w:val="40"/>
        </w:rPr>
        <w:t>.</w:t>
      </w:r>
    </w:p>
    <w:p w:rsidR="00BF546C" w:rsidRDefault="00BF546C" w:rsidP="002D0DEE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Two Operand Instructions</w:t>
      </w:r>
      <w:r w:rsidR="006B6EEF">
        <w:rPr>
          <w:rFonts w:asciiTheme="majorBidi" w:hAnsiTheme="majorBidi" w:cstheme="majorBidi"/>
          <w:b/>
          <w:bCs/>
          <w:color w:val="auto"/>
          <w:sz w:val="32"/>
          <w:szCs w:val="32"/>
        </w:rPr>
        <w:t>.</w:t>
      </w:r>
    </w:p>
    <w:p w:rsidR="00BD0133" w:rsidRDefault="00DE642F" w:rsidP="004C3F1C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  <w:r w:rsidRPr="006025DE">
        <w:rPr>
          <w:rFonts w:asciiTheme="majorBidi" w:hAnsiTheme="majorBidi" w:cstheme="majorBidi"/>
          <w:color w:val="auto"/>
          <w:sz w:val="28"/>
          <w:szCs w:val="28"/>
        </w:rPr>
        <w:t>The selecto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r of the instructions is </w:t>
      </w:r>
      <w:r w:rsidR="004C3F1C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bits (most </w:t>
      </w:r>
      <w:r w:rsidR="00360510">
        <w:rPr>
          <w:rFonts w:asciiTheme="majorBidi" w:hAnsiTheme="majorBidi" w:cstheme="majorBidi"/>
          <w:color w:val="auto"/>
          <w:sz w:val="28"/>
          <w:szCs w:val="28"/>
        </w:rPr>
        <w:t>4</w:t>
      </w:r>
      <w:r w:rsidR="003D6E7E">
        <w:rPr>
          <w:rFonts w:asciiTheme="majorBidi" w:hAnsiTheme="majorBidi" w:cstheme="majorBidi"/>
          <w:color w:val="auto"/>
          <w:sz w:val="28"/>
          <w:szCs w:val="28"/>
        </w:rPr>
        <w:t xml:space="preserve"> significant bits).</w:t>
      </w:r>
    </w:p>
    <w:p w:rsidR="004C3F1C" w:rsidRDefault="004C3F1C" w:rsidP="00DE7AFE">
      <w:pPr>
        <w:pStyle w:val="ListBullet"/>
        <w:numPr>
          <w:ilvl w:val="0"/>
          <w:numId w:val="0"/>
        </w:numPr>
        <w:spacing w:line="360" w:lineRule="auto"/>
        <w:jc w:val="center"/>
        <w:rPr>
          <w:rFonts w:asciiTheme="majorBidi" w:hAnsiTheme="majorBidi" w:cstheme="majorBidi"/>
          <w:color w:val="auto"/>
          <w:sz w:val="28"/>
          <w:szCs w:val="28"/>
        </w:rPr>
      </w:pPr>
      <w:r>
        <w:rPr>
          <w:rFonts w:asciiTheme="majorBidi" w:hAnsiTheme="majorBidi" w:cstheme="majorBidi"/>
          <w:noProof/>
          <w:color w:val="auto"/>
          <w:sz w:val="28"/>
          <w:szCs w:val="28"/>
        </w:rPr>
        <w:drawing>
          <wp:inline distT="0" distB="0" distL="0" distR="0">
            <wp:extent cx="54864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E028C" w:rsidRPr="004203F3" w:rsidTr="00156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01826" w:rsidRPr="00F12348" w:rsidRDefault="00D01826" w:rsidP="00F1234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D01826" w:rsidRPr="00F12348" w:rsidRDefault="00DE7AFE" w:rsidP="00F1234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MOV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ADC (Add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SUB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SBC (Sub with Carry)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AND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OR</w:t>
            </w:r>
          </w:p>
        </w:tc>
      </w:tr>
      <w:tr w:rsidR="00DE7AFE" w:rsidRPr="004203F3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XNOR</w:t>
            </w:r>
          </w:p>
        </w:tc>
      </w:tr>
      <w:tr w:rsidR="00DE7AFE" w:rsidRPr="002E028C" w:rsidTr="001561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DE7AFE" w:rsidRPr="00E0454D" w:rsidRDefault="00DE7AFE" w:rsidP="00DE7AFE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DE7AFE" w:rsidRPr="00DE7AFE" w:rsidRDefault="00DE7AFE" w:rsidP="00DE7AFE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DE7AFE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CMP (Compare)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AFD" w:rsidRDefault="00466AFD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5178C0" w:rsidRDefault="00583447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One Operand Instructions</w:t>
      </w:r>
    </w:p>
    <w:p w:rsidR="00C80BA0" w:rsidRDefault="00466AFD" w:rsidP="00206573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59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466AFD" w:rsidRPr="004203F3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F12348" w:rsidRDefault="00466AFD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466AFD" w:rsidRPr="00F12348" w:rsidRDefault="00466AFD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INC (Increment)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DEC (Decrement)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CLR (Clear)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INV (Inverter)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LSR (Logic Shift Right)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ROR (Rotate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RRC (Rotate Right with Carry)</w:t>
            </w:r>
          </w:p>
        </w:tc>
      </w:tr>
      <w:tr w:rsidR="00466AFD" w:rsidRPr="004203F3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ASR (Arithmetic Shift Right)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466AF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LSL (Logic Shift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1001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ROL (Rotate Left)</w:t>
            </w:r>
          </w:p>
        </w:tc>
      </w:tr>
      <w:tr w:rsidR="00466AFD" w:rsidRPr="002E028C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466AFD" w:rsidRPr="00E0454D" w:rsidRDefault="0034618D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1010</w:t>
            </w:r>
          </w:p>
        </w:tc>
        <w:tc>
          <w:tcPr>
            <w:tcW w:w="4116" w:type="pct"/>
            <w:noWrap/>
          </w:tcPr>
          <w:p w:rsidR="00466AFD" w:rsidRPr="00DE7AFE" w:rsidRDefault="0034618D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4618D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RLC (Rotate Left with Carry)</w:t>
            </w:r>
          </w:p>
        </w:tc>
      </w:tr>
    </w:tbl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No Operand Instructions</w:t>
      </w:r>
    </w:p>
    <w:p w:rsidR="00206573" w:rsidRDefault="00206573" w:rsidP="00DC298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206573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F12348" w:rsidRDefault="00206573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206573" w:rsidRPr="00F12348" w:rsidRDefault="00206573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0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HLT (Halt)</w:t>
            </w:r>
          </w:p>
        </w:tc>
      </w:tr>
      <w:tr w:rsidR="00206573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206573" w:rsidRPr="00E0454D" w:rsidRDefault="00206573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</w:t>
            </w:r>
          </w:p>
        </w:tc>
        <w:tc>
          <w:tcPr>
            <w:tcW w:w="4116" w:type="pct"/>
            <w:noWrap/>
          </w:tcPr>
          <w:p w:rsidR="00206573" w:rsidRPr="00DE7AFE" w:rsidRDefault="00206573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NOP (No Operation)</w:t>
            </w:r>
          </w:p>
        </w:tc>
      </w:tr>
    </w:tbl>
    <w:p w:rsidR="00C80BA0" w:rsidRDefault="00C80BA0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DC2986" w:rsidRDefault="00DC2986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4669FF" w:rsidRDefault="004669FF" w:rsidP="004669FF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Branches Instructions</w:t>
      </w:r>
    </w:p>
    <w:p w:rsidR="004669FF" w:rsidRDefault="003F38E8" w:rsidP="00324A38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31160F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F12348" w:rsidRDefault="0031160F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31160F" w:rsidRPr="00F12348" w:rsidRDefault="0031160F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BR (Branch unconditionally)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BEQ (Branch if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BNE (Branch if not equal)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BLO (Branch if Lower)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31160F" w:rsidRPr="0031160F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BLS (Branch if Lower or same)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BHI (Branch if Higher)</w:t>
            </w:r>
          </w:p>
        </w:tc>
      </w:tr>
      <w:tr w:rsidR="0031160F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31160F" w:rsidRPr="00E0454D" w:rsidRDefault="0031160F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31160F" w:rsidRPr="00DE7AFE" w:rsidRDefault="0031160F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 w:rsidRPr="0031160F"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BHS (Branch if Higher or same)</w:t>
            </w:r>
          </w:p>
        </w:tc>
      </w:tr>
    </w:tbl>
    <w:p w:rsidR="00B75481" w:rsidRDefault="00B75481" w:rsidP="00B75481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color w:val="auto"/>
          <w:sz w:val="28"/>
          <w:szCs w:val="28"/>
        </w:rPr>
      </w:pPr>
    </w:p>
    <w:p w:rsidR="00A55F47" w:rsidRDefault="002F3996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 w:rsidRPr="006A6A93">
        <w:rPr>
          <w:rFonts w:asciiTheme="majorBidi" w:hAnsiTheme="majorBidi" w:cstheme="majorBidi"/>
          <w:b/>
          <w:bCs/>
          <w:color w:val="auto"/>
          <w:sz w:val="32"/>
          <w:szCs w:val="32"/>
        </w:rPr>
        <w:t>Bonus Instructions</w:t>
      </w:r>
    </w:p>
    <w:p w:rsidR="003157C3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1 – JSR Address</w:t>
      </w:r>
    </w:p>
    <w:p w:rsidR="006A6A93" w:rsidRPr="006A6A93" w:rsidRDefault="003157C3" w:rsidP="002F3996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80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2 – RTS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5D" w:rsidRDefault="00944F5D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3 – IRET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EB9" w:rsidRDefault="009B0EB9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4 – INTERRUPT</w:t>
      </w:r>
    </w:p>
    <w:p w:rsidR="0007631B" w:rsidRDefault="0007631B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inline distT="0" distB="0" distL="0" distR="0">
            <wp:extent cx="5486400" cy="8934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E2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Addressing Modes</w:t>
      </w:r>
    </w:p>
    <w:tbl>
      <w:tblPr>
        <w:tblStyle w:val="GridTable1Light"/>
        <w:tblpPr w:leftFromText="180" w:rightFromText="180" w:vertAnchor="text" w:tblpXSpec="center" w:tblpY="292"/>
        <w:tblW w:w="5000" w:type="pct"/>
        <w:tblLook w:val="04A0" w:firstRow="1" w:lastRow="0" w:firstColumn="1" w:lastColumn="0" w:noHBand="0" w:noVBand="1"/>
      </w:tblPr>
      <w:tblGrid>
        <w:gridCol w:w="1526"/>
        <w:gridCol w:w="7104"/>
      </w:tblGrid>
      <w:tr w:rsidR="009A2F6A" w:rsidRPr="00F12348" w:rsidTr="0078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F12348" w:rsidRDefault="009A2F6A" w:rsidP="00786158">
            <w:pPr>
              <w:spacing w:before="0"/>
              <w:ind w:left="360"/>
              <w:rPr>
                <w:rFonts w:asciiTheme="majorBidi" w:eastAsia="Times New Roman" w:hAnsiTheme="majorBidi" w:cstheme="majorBidi"/>
                <w:color w:val="000000"/>
              </w:rPr>
            </w:pPr>
            <w:r w:rsidRPr="00F12348">
              <w:rPr>
                <w:rFonts w:asciiTheme="majorBidi" w:eastAsia="Times New Roman" w:hAnsiTheme="majorBidi" w:cstheme="majorBidi"/>
                <w:color w:val="000000"/>
              </w:rPr>
              <w:t>opcode</w:t>
            </w:r>
          </w:p>
        </w:tc>
        <w:tc>
          <w:tcPr>
            <w:tcW w:w="4116" w:type="pct"/>
            <w:noWrap/>
          </w:tcPr>
          <w:p w:rsidR="009A2F6A" w:rsidRPr="00F12348" w:rsidRDefault="009A2F6A" w:rsidP="00786158">
            <w:pPr>
              <w:spacing w:before="0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Two Operand Instructions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010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011</w:t>
            </w:r>
          </w:p>
        </w:tc>
        <w:tc>
          <w:tcPr>
            <w:tcW w:w="4116" w:type="pct"/>
            <w:noWrap/>
          </w:tcPr>
          <w:p w:rsidR="009A2F6A" w:rsidRPr="00DE7AFE" w:rsidRDefault="009A2F6A" w:rsidP="00BA0AF2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</w:t>
            </w:r>
          </w:p>
        </w:tc>
      </w:tr>
      <w:tr w:rsidR="009A2F6A" w:rsidRPr="0031160F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100</w:t>
            </w:r>
          </w:p>
        </w:tc>
        <w:tc>
          <w:tcPr>
            <w:tcW w:w="4116" w:type="pct"/>
            <w:noWrap/>
          </w:tcPr>
          <w:p w:rsidR="009A2F6A" w:rsidRPr="0031160F" w:rsidRDefault="009A2F6A" w:rsidP="009A2F6A">
            <w:pPr>
              <w:spacing w:before="0"/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Register Mode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101</w:t>
            </w:r>
          </w:p>
        </w:tc>
        <w:tc>
          <w:tcPr>
            <w:tcW w:w="4116" w:type="pct"/>
            <w:noWrap/>
          </w:tcPr>
          <w:p w:rsidR="009A2F6A" w:rsidRPr="00DE7AFE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Auto-Increment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E0454D">
              <w:rPr>
                <w:rFonts w:asciiTheme="majorBidi" w:hAnsiTheme="majorBidi" w:cstheme="majorBidi"/>
                <w:color w:val="000000"/>
              </w:rPr>
              <w:t>110</w:t>
            </w:r>
          </w:p>
        </w:tc>
        <w:tc>
          <w:tcPr>
            <w:tcW w:w="4116" w:type="pct"/>
            <w:noWrap/>
          </w:tcPr>
          <w:p w:rsidR="009A2F6A" w:rsidRPr="00DE7AFE" w:rsidRDefault="009A2F6A" w:rsidP="009A2F6A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Auto-Decrement Indirect</w:t>
            </w:r>
          </w:p>
        </w:tc>
      </w:tr>
      <w:tr w:rsidR="009A2F6A" w:rsidRPr="00DE7AFE" w:rsidTr="007861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" w:type="pct"/>
            <w:noWrap/>
          </w:tcPr>
          <w:p w:rsidR="009A2F6A" w:rsidRPr="00E0454D" w:rsidRDefault="009A2F6A" w:rsidP="00786158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111</w:t>
            </w:r>
          </w:p>
        </w:tc>
        <w:tc>
          <w:tcPr>
            <w:tcW w:w="4116" w:type="pct"/>
            <w:noWrap/>
          </w:tcPr>
          <w:p w:rsidR="009A2F6A" w:rsidRPr="0031160F" w:rsidRDefault="009A2F6A" w:rsidP="00786158">
            <w:pPr>
              <w:spacing w:before="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</w:tr>
    </w:tbl>
    <w:p w:rsidR="009A2F6A" w:rsidRDefault="009A2F6A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EF0984" w:rsidRDefault="00EF098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p w:rsidR="003E6794" w:rsidRPr="003E6794" w:rsidRDefault="003E6794" w:rsidP="003E6794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28"/>
          <w:szCs w:val="28"/>
        </w:rPr>
      </w:pPr>
    </w:p>
    <w:p w:rsidR="00EF0984" w:rsidRDefault="00333511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Analyzing the Design</w:t>
      </w:r>
      <w:r w:rsidR="004E1692">
        <w:rPr>
          <w:rFonts w:asciiTheme="majorBidi" w:hAnsiTheme="majorBidi" w:cstheme="majorBidi"/>
          <w:b/>
          <w:bCs/>
          <w:color w:val="auto"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color w:val="auto"/>
          <w:sz w:val="32"/>
          <w:szCs w:val="32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520"/>
        <w:gridCol w:w="1620"/>
        <w:gridCol w:w="895"/>
      </w:tblGrid>
      <w:tr w:rsidR="00C534DD" w:rsidRPr="003B64D4" w:rsidTr="001E6048">
        <w:trPr>
          <w:trHeight w:val="287"/>
        </w:trPr>
        <w:tc>
          <w:tcPr>
            <w:tcW w:w="3595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Addressing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</w:t>
            </w: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Mode</w:t>
            </w:r>
          </w:p>
        </w:tc>
        <w:tc>
          <w:tcPr>
            <w:tcW w:w="25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Instruction</w:t>
            </w:r>
          </w:p>
        </w:tc>
        <w:tc>
          <w:tcPr>
            <w:tcW w:w="1620" w:type="dxa"/>
          </w:tcPr>
          <w:p w:rsidR="00C534DD" w:rsidRPr="00C534DD" w:rsidRDefault="00C534DD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 w:rsidRPr="00C534DD">
              <w:rPr>
                <w:rFonts w:asciiTheme="majorBidi" w:hAnsiTheme="majorBidi" w:cstheme="majorBidi"/>
                <w:b/>
                <w:bCs/>
                <w:color w:val="auto"/>
              </w:rPr>
              <w:t>Clock Cycles</w:t>
            </w:r>
          </w:p>
        </w:tc>
        <w:tc>
          <w:tcPr>
            <w:tcW w:w="895" w:type="dxa"/>
          </w:tcPr>
          <w:p w:rsidR="00C534DD" w:rsidRPr="00C534DD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MA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Default="001E6048" w:rsidP="001E604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Register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OV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Ro,R1</w:t>
            </w:r>
          </w:p>
        </w:tc>
        <w:tc>
          <w:tcPr>
            <w:tcW w:w="1620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R3,R5</w:t>
            </w:r>
          </w:p>
        </w:tc>
        <w:tc>
          <w:tcPr>
            <w:tcW w:w="1620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1</w:t>
            </w:r>
          </w:p>
        </w:tc>
      </w:tr>
      <w:tr w:rsidR="001E6048" w:rsidRPr="003B64D4" w:rsidTr="001E6048">
        <w:tc>
          <w:tcPr>
            <w:tcW w:w="3595" w:type="dxa"/>
            <w:vMerge w:val="restart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Mode</w:t>
            </w:r>
          </w:p>
        </w:tc>
        <w:tc>
          <w:tcPr>
            <w:tcW w:w="2520" w:type="dxa"/>
          </w:tcPr>
          <w:p w:rsidR="001E6048" w:rsidRPr="003B64D4" w:rsidRDefault="001E6048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Ro,(R1)+</w:t>
            </w:r>
          </w:p>
        </w:tc>
        <w:tc>
          <w:tcPr>
            <w:tcW w:w="1620" w:type="dxa"/>
          </w:tcPr>
          <w:p w:rsidR="001E6048" w:rsidRPr="003B64D4" w:rsidRDefault="00955682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  <w:tc>
          <w:tcPr>
            <w:tcW w:w="895" w:type="dxa"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E6048" w:rsidRPr="003B64D4" w:rsidTr="001E6048">
        <w:tc>
          <w:tcPr>
            <w:tcW w:w="3595" w:type="dxa"/>
            <w:vMerge/>
          </w:tcPr>
          <w:p w:rsidR="001E6048" w:rsidRPr="003B64D4" w:rsidRDefault="001E604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E6048" w:rsidRPr="003B64D4" w:rsidRDefault="008967BC" w:rsidP="00215CD7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</w:t>
            </w:r>
            <w:r w:rsidR="00215CD7">
              <w:rPr>
                <w:rFonts w:asciiTheme="majorBidi" w:hAnsiTheme="majorBidi" w:cstheme="majorBidi"/>
                <w:b/>
                <w:bCs/>
                <w:color w:val="auto"/>
              </w:rPr>
              <w:t>ND</w:t>
            </w:r>
            <w:r w:rsidR="00955682">
              <w:rPr>
                <w:rFonts w:asciiTheme="majorBidi" w:hAnsiTheme="majorBidi" w:cstheme="majorBidi"/>
                <w:b/>
                <w:bCs/>
                <w:color w:val="auto"/>
              </w:rPr>
              <w:t xml:space="preserve"> (R1)+,Ro</w:t>
            </w:r>
          </w:p>
        </w:tc>
        <w:tc>
          <w:tcPr>
            <w:tcW w:w="1620" w:type="dxa"/>
          </w:tcPr>
          <w:p w:rsidR="001E6048" w:rsidRPr="003B64D4" w:rsidRDefault="00B825F7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  <w:tc>
          <w:tcPr>
            <w:tcW w:w="895" w:type="dxa"/>
          </w:tcPr>
          <w:p w:rsidR="001E6048" w:rsidRPr="003B64D4" w:rsidRDefault="008967B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213C71" w:rsidRPr="003B64D4" w:rsidTr="001E6048">
        <w:tc>
          <w:tcPr>
            <w:tcW w:w="3595" w:type="dxa"/>
            <w:vMerge w:val="restart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Decrement Mode</w:t>
            </w:r>
          </w:p>
        </w:tc>
        <w:tc>
          <w:tcPr>
            <w:tcW w:w="2520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XNOR Ro,-(R1)</w:t>
            </w:r>
          </w:p>
        </w:tc>
        <w:tc>
          <w:tcPr>
            <w:tcW w:w="1620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  <w:tc>
          <w:tcPr>
            <w:tcW w:w="895" w:type="dxa"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213C71" w:rsidRPr="003B64D4" w:rsidTr="001E6048">
        <w:tc>
          <w:tcPr>
            <w:tcW w:w="3595" w:type="dxa"/>
            <w:vMerge/>
          </w:tcPr>
          <w:p w:rsidR="00213C71" w:rsidRPr="003B64D4" w:rsidRDefault="00213C71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213C71" w:rsidRPr="003B64D4" w:rsidRDefault="00213C71" w:rsidP="00786158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OR (R1)+,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-(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Ro</w:t>
            </w:r>
            <w:r w:rsidR="00786158">
              <w:rPr>
                <w:rFonts w:asciiTheme="majorBidi" w:hAnsiTheme="majorBidi" w:cstheme="majorBidi"/>
                <w:b/>
                <w:bCs/>
                <w:color w:val="auto"/>
              </w:rPr>
              <w:t>)</w:t>
            </w:r>
          </w:p>
        </w:tc>
        <w:tc>
          <w:tcPr>
            <w:tcW w:w="1620" w:type="dxa"/>
          </w:tcPr>
          <w:p w:rsidR="00213C71" w:rsidRPr="003B64D4" w:rsidRDefault="00AF666E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213C71" w:rsidRPr="003B64D4" w:rsidRDefault="00786158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182FDB" w:rsidRPr="003B64D4" w:rsidTr="001E6048">
        <w:tc>
          <w:tcPr>
            <w:tcW w:w="3595" w:type="dxa"/>
            <w:vMerge w:val="restart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Indexed</w:t>
            </w:r>
          </w:p>
        </w:tc>
        <w:tc>
          <w:tcPr>
            <w:tcW w:w="2520" w:type="dxa"/>
          </w:tcPr>
          <w:p w:rsidR="00182FDB" w:rsidRPr="003B64D4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X(Ro),R1</w:t>
            </w:r>
          </w:p>
        </w:tc>
        <w:tc>
          <w:tcPr>
            <w:tcW w:w="1620" w:type="dxa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  <w:tc>
          <w:tcPr>
            <w:tcW w:w="895" w:type="dxa"/>
          </w:tcPr>
          <w:p w:rsidR="00182FDB" w:rsidRPr="003B64D4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 X(Ro),(R1)+</w:t>
            </w:r>
          </w:p>
        </w:tc>
        <w:tc>
          <w:tcPr>
            <w:tcW w:w="1620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182FDB" w:rsidRPr="003B64D4" w:rsidTr="001E6048">
        <w:tc>
          <w:tcPr>
            <w:tcW w:w="3595" w:type="dxa"/>
            <w:vMerge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182FDB" w:rsidRDefault="00182FDB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X(R0),-(R1)</w:t>
            </w:r>
          </w:p>
        </w:tc>
        <w:tc>
          <w:tcPr>
            <w:tcW w:w="1620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182FDB" w:rsidRDefault="00182FDB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5555E" w:rsidRPr="003B64D4" w:rsidTr="001E6048">
        <w:tc>
          <w:tcPr>
            <w:tcW w:w="3595" w:type="dxa"/>
          </w:tcPr>
          <w:p w:rsidR="00D5555E" w:rsidRDefault="00182FDB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Register 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ndire</w:t>
            </w:r>
            <w:r w:rsidR="00B44CEE">
              <w:rPr>
                <w:rFonts w:asciiTheme="majorBidi" w:hAnsiTheme="majorBidi" w:cstheme="majorBidi"/>
                <w:b/>
                <w:bCs/>
                <w:color w:val="auto"/>
              </w:rPr>
              <w:t>c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t </w:t>
            </w:r>
          </w:p>
        </w:tc>
        <w:tc>
          <w:tcPr>
            <w:tcW w:w="2520" w:type="dxa"/>
          </w:tcPr>
          <w:p w:rsidR="00D5555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@(Ro),@(R1)</w:t>
            </w:r>
          </w:p>
        </w:tc>
        <w:tc>
          <w:tcPr>
            <w:tcW w:w="1620" w:type="dxa"/>
          </w:tcPr>
          <w:p w:rsidR="00D5555E" w:rsidRDefault="00B44CEE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D5555E" w:rsidRDefault="00B44CEE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B44CEE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@(Ro),(R1)+</w:t>
            </w:r>
          </w:p>
        </w:tc>
        <w:tc>
          <w:tcPr>
            <w:tcW w:w="1620" w:type="dxa"/>
          </w:tcPr>
          <w:p w:rsidR="00B44CEE" w:rsidRDefault="00A82E9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B44CEE" w:rsidRDefault="00A82E9C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02492" w:rsidP="00D5555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</w:t>
            </w:r>
            <w:r w:rsidR="00F35A2C">
              <w:rPr>
                <w:rFonts w:asciiTheme="majorBidi" w:hAnsiTheme="majorBidi" w:cstheme="majorBidi"/>
                <w:b/>
                <w:bCs/>
                <w:color w:val="auto"/>
              </w:rPr>
              <w:t>-(Ro)</w:t>
            </w:r>
          </w:p>
        </w:tc>
        <w:tc>
          <w:tcPr>
            <w:tcW w:w="1620" w:type="dxa"/>
          </w:tcPr>
          <w:p w:rsidR="00B44CEE" w:rsidRDefault="00EA0BD2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B44CEE" w:rsidRDefault="00EA0BD2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B44CEE" w:rsidRPr="003B64D4" w:rsidTr="001E6048">
        <w:tc>
          <w:tcPr>
            <w:tcW w:w="3595" w:type="dxa"/>
          </w:tcPr>
          <w:p w:rsidR="00B44CEE" w:rsidRDefault="00B44CEE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B44CEE" w:rsidRDefault="001F5264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@(R1),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(Ro)</w:t>
            </w:r>
          </w:p>
        </w:tc>
        <w:tc>
          <w:tcPr>
            <w:tcW w:w="1620" w:type="dxa"/>
          </w:tcPr>
          <w:p w:rsidR="00B44CEE" w:rsidRDefault="00EA0BD2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  <w:tc>
          <w:tcPr>
            <w:tcW w:w="895" w:type="dxa"/>
          </w:tcPr>
          <w:p w:rsidR="00B44CEE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741308" w:rsidRPr="003B64D4" w:rsidTr="001E6048">
        <w:tc>
          <w:tcPr>
            <w:tcW w:w="3595" w:type="dxa"/>
          </w:tcPr>
          <w:p w:rsidR="00741308" w:rsidRDefault="00741308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741308" w:rsidRDefault="00741308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 @(Ro),R1</w:t>
            </w:r>
          </w:p>
        </w:tc>
        <w:tc>
          <w:tcPr>
            <w:tcW w:w="1620" w:type="dxa"/>
          </w:tcPr>
          <w:p w:rsidR="00741308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  <w:tc>
          <w:tcPr>
            <w:tcW w:w="895" w:type="dxa"/>
          </w:tcPr>
          <w:p w:rsidR="00741308" w:rsidRDefault="00C10684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2</w:t>
            </w:r>
          </w:p>
        </w:tc>
      </w:tr>
      <w:tr w:rsidR="00ED0383" w:rsidRPr="003B64D4" w:rsidTr="001E6048">
        <w:tc>
          <w:tcPr>
            <w:tcW w:w="3595" w:type="dxa"/>
            <w:vMerge w:val="restart"/>
          </w:tcPr>
          <w:p w:rsidR="00ED0383" w:rsidRDefault="00ED0383" w:rsidP="00B44CEE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Auto Increment Indirect</w:t>
            </w:r>
          </w:p>
        </w:tc>
        <w:tc>
          <w:tcPr>
            <w:tcW w:w="2520" w:type="dxa"/>
          </w:tcPr>
          <w:p w:rsidR="00ED0383" w:rsidRDefault="00ED0383" w:rsidP="001F526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@(Ro)+,R1</w:t>
            </w:r>
          </w:p>
        </w:tc>
        <w:tc>
          <w:tcPr>
            <w:tcW w:w="1620" w:type="dxa"/>
          </w:tcPr>
          <w:p w:rsidR="00ED0383" w:rsidRDefault="00ED0383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  <w:tc>
          <w:tcPr>
            <w:tcW w:w="895" w:type="dxa"/>
          </w:tcPr>
          <w:p w:rsidR="00ED0383" w:rsidRDefault="00ED0383" w:rsidP="003B64D4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@(Ro)+,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(R1)+</w:t>
            </w:r>
          </w:p>
        </w:tc>
        <w:tc>
          <w:tcPr>
            <w:tcW w:w="1620" w:type="dxa"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ED0383" w:rsidRDefault="003D6E5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>-(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>R1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>)</w:t>
            </w:r>
          </w:p>
        </w:tc>
        <w:tc>
          <w:tcPr>
            <w:tcW w:w="1620" w:type="dxa"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ED0383" w:rsidRDefault="000531C1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SUB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>X(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>R1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>)</w:t>
            </w:r>
          </w:p>
        </w:tc>
        <w:tc>
          <w:tcPr>
            <w:tcW w:w="1620" w:type="dxa"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ED0383" w:rsidRDefault="00BF126C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</w:tr>
      <w:tr w:rsidR="00ED0383" w:rsidRPr="003B64D4" w:rsidTr="001E6048">
        <w:tc>
          <w:tcPr>
            <w:tcW w:w="3595" w:type="dxa"/>
            <w:vMerge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ED0383" w:rsidRDefault="001146D0" w:rsidP="001146D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XOR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 xml:space="preserve"> @(Ro)+,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>@</w:t>
            </w:r>
            <w:r w:rsidR="00ED0383">
              <w:rPr>
                <w:rFonts w:asciiTheme="majorBidi" w:hAnsiTheme="majorBidi" w:cstheme="majorBidi"/>
                <w:b/>
                <w:bCs/>
                <w:color w:val="auto"/>
              </w:rPr>
              <w:t>R1</w:t>
            </w:r>
          </w:p>
        </w:tc>
        <w:tc>
          <w:tcPr>
            <w:tcW w:w="1620" w:type="dxa"/>
          </w:tcPr>
          <w:p w:rsidR="00ED0383" w:rsidRDefault="00ED0383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  <w:tc>
          <w:tcPr>
            <w:tcW w:w="895" w:type="dxa"/>
          </w:tcPr>
          <w:p w:rsidR="00ED0383" w:rsidRDefault="00872046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E24850" w:rsidRPr="003B64D4" w:rsidTr="001E6048">
        <w:tc>
          <w:tcPr>
            <w:tcW w:w="3595" w:type="dxa"/>
          </w:tcPr>
          <w:p w:rsidR="00E24850" w:rsidRDefault="0086113D" w:rsidP="0086113D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Auto 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Decrement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Indirect</w:t>
            </w:r>
          </w:p>
        </w:tc>
        <w:tc>
          <w:tcPr>
            <w:tcW w:w="2520" w:type="dxa"/>
          </w:tcPr>
          <w:p w:rsidR="00E24850" w:rsidRDefault="002057F3" w:rsidP="00AB12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CLR @</w:t>
            </w:r>
            <w:r w:rsidR="00EC5932">
              <w:rPr>
                <w:rFonts w:asciiTheme="majorBidi" w:hAnsiTheme="majorBidi" w:cstheme="majorBidi"/>
                <w:b/>
                <w:bCs/>
                <w:color w:val="auto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(Ro)</w:t>
            </w:r>
          </w:p>
        </w:tc>
        <w:tc>
          <w:tcPr>
            <w:tcW w:w="1620" w:type="dxa"/>
          </w:tcPr>
          <w:p w:rsidR="00E24850" w:rsidRDefault="00AB12DB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  <w:tc>
          <w:tcPr>
            <w:tcW w:w="895" w:type="dxa"/>
          </w:tcPr>
          <w:p w:rsidR="00E24850" w:rsidRDefault="00AB12DB" w:rsidP="00E24850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3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MOV @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(Ro),(R1)+</w:t>
            </w:r>
          </w:p>
        </w:tc>
        <w:tc>
          <w:tcPr>
            <w:tcW w:w="1620" w:type="dxa"/>
          </w:tcPr>
          <w:p w:rsidR="00C72FDB" w:rsidRDefault="00663008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C72FDB" w:rsidRDefault="00C319C2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4</w:t>
            </w:r>
          </w:p>
        </w:tc>
      </w:tr>
      <w:tr w:rsidR="00C72FDB" w:rsidRPr="003B64D4" w:rsidTr="001E6048">
        <w:tc>
          <w:tcPr>
            <w:tcW w:w="3595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2520" w:type="dxa"/>
          </w:tcPr>
          <w:p w:rsidR="00C72FDB" w:rsidRDefault="00C72FDB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ADD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 xml:space="preserve"> @-(Ro)</w:t>
            </w:r>
            <w:r>
              <w:rPr>
                <w:rFonts w:asciiTheme="majorBidi" w:hAnsiTheme="majorBidi" w:cstheme="majorBidi"/>
                <w:b/>
                <w:bCs/>
                <w:color w:val="auto"/>
              </w:rPr>
              <w:t>,-(R1)</w:t>
            </w:r>
          </w:p>
        </w:tc>
        <w:tc>
          <w:tcPr>
            <w:tcW w:w="1620" w:type="dxa"/>
          </w:tcPr>
          <w:p w:rsidR="00C72FDB" w:rsidRDefault="00C319C2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6</w:t>
            </w:r>
          </w:p>
        </w:tc>
        <w:tc>
          <w:tcPr>
            <w:tcW w:w="895" w:type="dxa"/>
          </w:tcPr>
          <w:p w:rsidR="00C72FDB" w:rsidRDefault="004D59D6" w:rsidP="00C72FDB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</w:rPr>
              <w:t>5</w:t>
            </w:r>
          </w:p>
        </w:tc>
      </w:tr>
      <w:tr w:rsidR="00D205F3" w:rsidRPr="003B64D4" w:rsidTr="001E6048">
        <w:tc>
          <w:tcPr>
            <w:tcW w:w="3595" w:type="dxa"/>
          </w:tcPr>
          <w:p w:rsidR="00D205F3" w:rsidRPr="0031160F" w:rsidRDefault="00D205F3" w:rsidP="00D205F3">
            <w:pPr>
              <w:ind w:left="360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rFonts w:asciiTheme="majorBidi" w:eastAsia="Times New Roman" w:hAnsiTheme="majorBidi" w:cstheme="majorBidi"/>
                <w:b/>
                <w:bCs/>
                <w:color w:val="000000"/>
              </w:rPr>
              <w:t>Indexed Indirect</w:t>
            </w:r>
          </w:p>
        </w:tc>
        <w:tc>
          <w:tcPr>
            <w:tcW w:w="2520" w:type="dxa"/>
          </w:tcPr>
          <w:p w:rsidR="00D205F3" w:rsidRDefault="00D205F3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1620" w:type="dxa"/>
          </w:tcPr>
          <w:p w:rsidR="00D205F3" w:rsidRDefault="00D205F3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  <w:tc>
          <w:tcPr>
            <w:tcW w:w="895" w:type="dxa"/>
          </w:tcPr>
          <w:p w:rsidR="00D205F3" w:rsidRDefault="00D205F3" w:rsidP="00D205F3">
            <w:pPr>
              <w:pStyle w:val="ListBullet"/>
              <w:numPr>
                <w:ilvl w:val="0"/>
                <w:numId w:val="0"/>
              </w:num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auto"/>
              </w:rPr>
            </w:pPr>
          </w:p>
        </w:tc>
      </w:tr>
    </w:tbl>
    <w:p w:rsidR="003B64D4" w:rsidRPr="00983BCD" w:rsidRDefault="003B64D4" w:rsidP="00D27D7A">
      <w:pPr>
        <w:pStyle w:val="ListBullet"/>
        <w:numPr>
          <w:ilvl w:val="0"/>
          <w:numId w:val="0"/>
        </w:numPr>
        <w:spacing w:line="360" w:lineRule="auto"/>
        <w:rPr>
          <w:rFonts w:asciiTheme="majorBidi" w:hAnsiTheme="majorBidi" w:cstheme="majorBidi"/>
          <w:b/>
          <w:bCs/>
          <w:color w:val="auto"/>
          <w:sz w:val="32"/>
          <w:szCs w:val="32"/>
        </w:rPr>
      </w:pPr>
    </w:p>
    <w:sectPr w:rsidR="003B64D4" w:rsidRPr="00983BCD" w:rsidSect="00A23907">
      <w:footerReference w:type="default" r:id="rId19"/>
      <w:pgSz w:w="12240" w:h="15840"/>
      <w:pgMar w:top="81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B47" w:rsidRDefault="00656B47" w:rsidP="00C6554A">
      <w:pPr>
        <w:spacing w:before="0" w:after="0" w:line="240" w:lineRule="auto"/>
      </w:pPr>
      <w:r>
        <w:separator/>
      </w:r>
    </w:p>
  </w:endnote>
  <w:endnote w:type="continuationSeparator" w:id="0">
    <w:p w:rsidR="00656B47" w:rsidRDefault="00656B4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158" w:rsidRDefault="00786158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205F3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B47" w:rsidRDefault="00656B47" w:rsidP="00C6554A">
      <w:pPr>
        <w:spacing w:before="0" w:after="0" w:line="240" w:lineRule="auto"/>
      </w:pPr>
      <w:r>
        <w:separator/>
      </w:r>
    </w:p>
  </w:footnote>
  <w:footnote w:type="continuationSeparator" w:id="0">
    <w:p w:rsidR="00656B47" w:rsidRDefault="00656B4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7A4870"/>
    <w:multiLevelType w:val="hybridMultilevel"/>
    <w:tmpl w:val="B16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5CE25AB"/>
    <w:multiLevelType w:val="hybridMultilevel"/>
    <w:tmpl w:val="8CECC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40966"/>
    <w:multiLevelType w:val="hybridMultilevel"/>
    <w:tmpl w:val="83A8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70669C"/>
    <w:multiLevelType w:val="hybridMultilevel"/>
    <w:tmpl w:val="63CC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B5043"/>
    <w:multiLevelType w:val="hybridMultilevel"/>
    <w:tmpl w:val="D5E412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AD5310"/>
    <w:multiLevelType w:val="hybridMultilevel"/>
    <w:tmpl w:val="D3A8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6C432F1"/>
    <w:multiLevelType w:val="hybridMultilevel"/>
    <w:tmpl w:val="08B081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E0A4C"/>
    <w:multiLevelType w:val="hybridMultilevel"/>
    <w:tmpl w:val="5BBA8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112BB"/>
    <w:multiLevelType w:val="hybridMultilevel"/>
    <w:tmpl w:val="A422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35F32"/>
    <w:multiLevelType w:val="hybridMultilevel"/>
    <w:tmpl w:val="99E0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21"/>
  </w:num>
  <w:num w:numId="18">
    <w:abstractNumId w:val="19"/>
  </w:num>
  <w:num w:numId="19">
    <w:abstractNumId w:val="20"/>
  </w:num>
  <w:num w:numId="20">
    <w:abstractNumId w:val="17"/>
  </w:num>
  <w:num w:numId="21">
    <w:abstractNumId w:val="22"/>
  </w:num>
  <w:num w:numId="22">
    <w:abstractNumId w:val="15"/>
  </w:num>
  <w:num w:numId="23">
    <w:abstractNumId w:val="11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11"/>
    <w:rsid w:val="00010917"/>
    <w:rsid w:val="00046E7D"/>
    <w:rsid w:val="00051533"/>
    <w:rsid w:val="000531C1"/>
    <w:rsid w:val="00073609"/>
    <w:rsid w:val="0007631B"/>
    <w:rsid w:val="00087BFE"/>
    <w:rsid w:val="000A1A19"/>
    <w:rsid w:val="000C1985"/>
    <w:rsid w:val="000D505E"/>
    <w:rsid w:val="000E07C1"/>
    <w:rsid w:val="00102492"/>
    <w:rsid w:val="001079B7"/>
    <w:rsid w:val="001146D0"/>
    <w:rsid w:val="0012534B"/>
    <w:rsid w:val="0012688F"/>
    <w:rsid w:val="001561D3"/>
    <w:rsid w:val="00182FDB"/>
    <w:rsid w:val="00185A5D"/>
    <w:rsid w:val="00186FD2"/>
    <w:rsid w:val="001A3354"/>
    <w:rsid w:val="001B3F39"/>
    <w:rsid w:val="001E6048"/>
    <w:rsid w:val="001E76E9"/>
    <w:rsid w:val="001F5264"/>
    <w:rsid w:val="00200785"/>
    <w:rsid w:val="002057F3"/>
    <w:rsid w:val="00206573"/>
    <w:rsid w:val="00213C71"/>
    <w:rsid w:val="00215CD7"/>
    <w:rsid w:val="00222108"/>
    <w:rsid w:val="002254ED"/>
    <w:rsid w:val="002554CD"/>
    <w:rsid w:val="002743DA"/>
    <w:rsid w:val="00293B83"/>
    <w:rsid w:val="002A2198"/>
    <w:rsid w:val="002B4294"/>
    <w:rsid w:val="002B675B"/>
    <w:rsid w:val="002C2B72"/>
    <w:rsid w:val="002D0DEE"/>
    <w:rsid w:val="002E028C"/>
    <w:rsid w:val="002F3996"/>
    <w:rsid w:val="00302316"/>
    <w:rsid w:val="00302B0A"/>
    <w:rsid w:val="00304342"/>
    <w:rsid w:val="00310E6A"/>
    <w:rsid w:val="0031160F"/>
    <w:rsid w:val="00314FF2"/>
    <w:rsid w:val="003157C3"/>
    <w:rsid w:val="00322CA4"/>
    <w:rsid w:val="00324681"/>
    <w:rsid w:val="00324A38"/>
    <w:rsid w:val="00330509"/>
    <w:rsid w:val="00332F07"/>
    <w:rsid w:val="00333511"/>
    <w:rsid w:val="00333D0D"/>
    <w:rsid w:val="0034618D"/>
    <w:rsid w:val="003532C5"/>
    <w:rsid w:val="00360510"/>
    <w:rsid w:val="003B64D4"/>
    <w:rsid w:val="003D6E56"/>
    <w:rsid w:val="003D6E7E"/>
    <w:rsid w:val="003E6794"/>
    <w:rsid w:val="003E7C4B"/>
    <w:rsid w:val="003F38E8"/>
    <w:rsid w:val="004167C0"/>
    <w:rsid w:val="004203F3"/>
    <w:rsid w:val="004669FF"/>
    <w:rsid w:val="00466AFD"/>
    <w:rsid w:val="00485ED7"/>
    <w:rsid w:val="004C049F"/>
    <w:rsid w:val="004C13E9"/>
    <w:rsid w:val="004C3F1C"/>
    <w:rsid w:val="004D59D6"/>
    <w:rsid w:val="004E1692"/>
    <w:rsid w:val="005000E2"/>
    <w:rsid w:val="005178C0"/>
    <w:rsid w:val="00522AA0"/>
    <w:rsid w:val="005647F7"/>
    <w:rsid w:val="00583447"/>
    <w:rsid w:val="00595DC8"/>
    <w:rsid w:val="006025DE"/>
    <w:rsid w:val="00602BEC"/>
    <w:rsid w:val="00614CEF"/>
    <w:rsid w:val="00656B47"/>
    <w:rsid w:val="00663008"/>
    <w:rsid w:val="006637A0"/>
    <w:rsid w:val="00697BF1"/>
    <w:rsid w:val="006A3CE7"/>
    <w:rsid w:val="006A6A93"/>
    <w:rsid w:val="006B6EEF"/>
    <w:rsid w:val="007204D8"/>
    <w:rsid w:val="00721222"/>
    <w:rsid w:val="00725217"/>
    <w:rsid w:val="00741308"/>
    <w:rsid w:val="007458FA"/>
    <w:rsid w:val="00746BDF"/>
    <w:rsid w:val="00770ECE"/>
    <w:rsid w:val="00776F77"/>
    <w:rsid w:val="00781252"/>
    <w:rsid w:val="00786158"/>
    <w:rsid w:val="007D43AE"/>
    <w:rsid w:val="007F538E"/>
    <w:rsid w:val="00810107"/>
    <w:rsid w:val="008132D1"/>
    <w:rsid w:val="008166E2"/>
    <w:rsid w:val="0083228E"/>
    <w:rsid w:val="0083619E"/>
    <w:rsid w:val="00856EE5"/>
    <w:rsid w:val="0086113D"/>
    <w:rsid w:val="00872046"/>
    <w:rsid w:val="008922D9"/>
    <w:rsid w:val="008967BC"/>
    <w:rsid w:val="008F01CE"/>
    <w:rsid w:val="008F3122"/>
    <w:rsid w:val="00913849"/>
    <w:rsid w:val="00920BAF"/>
    <w:rsid w:val="00936F26"/>
    <w:rsid w:val="00944F5D"/>
    <w:rsid w:val="00953929"/>
    <w:rsid w:val="00955682"/>
    <w:rsid w:val="00967B99"/>
    <w:rsid w:val="00983BCD"/>
    <w:rsid w:val="009A2F6A"/>
    <w:rsid w:val="009A4D02"/>
    <w:rsid w:val="009B0EB9"/>
    <w:rsid w:val="009B4236"/>
    <w:rsid w:val="009B4D93"/>
    <w:rsid w:val="009C1C4B"/>
    <w:rsid w:val="009D0376"/>
    <w:rsid w:val="009D541B"/>
    <w:rsid w:val="009F6A9F"/>
    <w:rsid w:val="00A17B9E"/>
    <w:rsid w:val="00A23907"/>
    <w:rsid w:val="00A53931"/>
    <w:rsid w:val="00A55F47"/>
    <w:rsid w:val="00A82E9C"/>
    <w:rsid w:val="00A930E3"/>
    <w:rsid w:val="00AB12DB"/>
    <w:rsid w:val="00AB758C"/>
    <w:rsid w:val="00AF666E"/>
    <w:rsid w:val="00B067C2"/>
    <w:rsid w:val="00B22702"/>
    <w:rsid w:val="00B24895"/>
    <w:rsid w:val="00B44CEE"/>
    <w:rsid w:val="00B473DF"/>
    <w:rsid w:val="00B61313"/>
    <w:rsid w:val="00B75481"/>
    <w:rsid w:val="00B825F7"/>
    <w:rsid w:val="00BA0AF2"/>
    <w:rsid w:val="00BA10E7"/>
    <w:rsid w:val="00BA39F7"/>
    <w:rsid w:val="00BC6C11"/>
    <w:rsid w:val="00BD0133"/>
    <w:rsid w:val="00BF126C"/>
    <w:rsid w:val="00BF546C"/>
    <w:rsid w:val="00C10684"/>
    <w:rsid w:val="00C319C2"/>
    <w:rsid w:val="00C534DD"/>
    <w:rsid w:val="00C55264"/>
    <w:rsid w:val="00C6554A"/>
    <w:rsid w:val="00C65B41"/>
    <w:rsid w:val="00C72FDB"/>
    <w:rsid w:val="00C73762"/>
    <w:rsid w:val="00C756B6"/>
    <w:rsid w:val="00C76BF0"/>
    <w:rsid w:val="00C80BA0"/>
    <w:rsid w:val="00CA4BE2"/>
    <w:rsid w:val="00CF07BA"/>
    <w:rsid w:val="00CF31EB"/>
    <w:rsid w:val="00CF4580"/>
    <w:rsid w:val="00D01826"/>
    <w:rsid w:val="00D126F6"/>
    <w:rsid w:val="00D205F3"/>
    <w:rsid w:val="00D27D7A"/>
    <w:rsid w:val="00D455D4"/>
    <w:rsid w:val="00D5555E"/>
    <w:rsid w:val="00DB7194"/>
    <w:rsid w:val="00DC2986"/>
    <w:rsid w:val="00DE642F"/>
    <w:rsid w:val="00DE7AFE"/>
    <w:rsid w:val="00E0454D"/>
    <w:rsid w:val="00E2128B"/>
    <w:rsid w:val="00E24850"/>
    <w:rsid w:val="00E746C8"/>
    <w:rsid w:val="00EA0BD2"/>
    <w:rsid w:val="00EB471B"/>
    <w:rsid w:val="00EC25EA"/>
    <w:rsid w:val="00EC5932"/>
    <w:rsid w:val="00ED0383"/>
    <w:rsid w:val="00ED7C44"/>
    <w:rsid w:val="00EF0984"/>
    <w:rsid w:val="00EF5F7A"/>
    <w:rsid w:val="00F1211F"/>
    <w:rsid w:val="00F12348"/>
    <w:rsid w:val="00F346C7"/>
    <w:rsid w:val="00F35A2C"/>
    <w:rsid w:val="00F36B64"/>
    <w:rsid w:val="00F43F33"/>
    <w:rsid w:val="00F5235A"/>
    <w:rsid w:val="00F52F8A"/>
    <w:rsid w:val="00F5440C"/>
    <w:rsid w:val="00F54848"/>
    <w:rsid w:val="00FB29D3"/>
    <w:rsid w:val="00FD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CDD2A"/>
  <w15:chartTrackingRefBased/>
  <w15:docId w15:val="{B5D4B3A2-A687-4169-8C33-16A575A9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Spacing">
    <w:name w:val="No Spacing"/>
    <w:link w:val="NoSpacingChar"/>
    <w:uiPriority w:val="1"/>
    <w:qFormat/>
    <w:rsid w:val="00CF07BA"/>
    <w:pPr>
      <w:spacing w:before="0" w:after="0" w:line="240" w:lineRule="auto"/>
    </w:pPr>
    <w:rPr>
      <w:rFonts w:eastAsiaTheme="minorEastAsia"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CF07BA"/>
    <w:rPr>
      <w:rFonts w:eastAsiaTheme="minorEastAsia"/>
      <w:color w:val="auto"/>
    </w:rPr>
  </w:style>
  <w:style w:type="paragraph" w:customStyle="1" w:styleId="649ADD223F0D450BA3B171E0E3A1F28D">
    <w:name w:val="649ADD223F0D450BA3B171E0E3A1F28D"/>
    <w:rsid w:val="00EC25EA"/>
    <w:pPr>
      <w:spacing w:before="0" w:after="160" w:line="259" w:lineRule="auto"/>
    </w:pPr>
    <w:rPr>
      <w:rFonts w:eastAsiaTheme="minorEastAsia"/>
      <w:color w:val="auto"/>
    </w:rPr>
  </w:style>
  <w:style w:type="paragraph" w:styleId="ListParagraph">
    <w:name w:val="List Paragraph"/>
    <w:basedOn w:val="Normal"/>
    <w:uiPriority w:val="34"/>
    <w:unhideWhenUsed/>
    <w:qFormat/>
    <w:rsid w:val="001E76E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1E76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E76E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E7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2128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30509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PlainTable2">
    <w:name w:val="Plain Table 2"/>
    <w:basedOn w:val="TableNormal"/>
    <w:uiPriority w:val="42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64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amen%20Attia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71874405214B8899B003B0E96A7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495B-6801-44DA-ABE6-D35C8BEDE27B}"/>
      </w:docPartPr>
      <w:docPartBody>
        <w:p w:rsidR="008C4EA8" w:rsidRDefault="007948DA" w:rsidP="007948DA">
          <w:pPr>
            <w:pStyle w:val="FA71874405214B8899B003B0E96A764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FFBED61B8B74E379380CA12B3B2D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CC339-E2D6-46C7-9E28-1904846D6340}"/>
      </w:docPartPr>
      <w:docPartBody>
        <w:p w:rsidR="008C4EA8" w:rsidRDefault="007948DA" w:rsidP="007948DA">
          <w:pPr>
            <w:pStyle w:val="6FFBED61B8B74E379380CA12B3B2D33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DA"/>
    <w:rsid w:val="0020463F"/>
    <w:rsid w:val="002E1ABF"/>
    <w:rsid w:val="007948DA"/>
    <w:rsid w:val="008C4EA8"/>
    <w:rsid w:val="00ED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C48CF333D442A5A8BC422DFAE1EF95">
    <w:name w:val="C8C48CF333D442A5A8BC422DFAE1EF95"/>
  </w:style>
  <w:style w:type="paragraph" w:customStyle="1" w:styleId="9305092B1E8C4BAEBF3E49F7B95EA451">
    <w:name w:val="9305092B1E8C4BAEBF3E49F7B95EA451"/>
  </w:style>
  <w:style w:type="paragraph" w:customStyle="1" w:styleId="181C15363B4E453EA228CD0F1439699B">
    <w:name w:val="181C15363B4E453EA228CD0F1439699B"/>
  </w:style>
  <w:style w:type="paragraph" w:customStyle="1" w:styleId="649ADD223F0D450BA3B171E0E3A1F28D">
    <w:name w:val="649ADD223F0D450BA3B171E0E3A1F28D"/>
  </w:style>
  <w:style w:type="paragraph" w:customStyle="1" w:styleId="62CE616EAE72473DA4C1DFEBFD03E8C1">
    <w:name w:val="62CE616EAE72473DA4C1DFEBFD03E8C1"/>
  </w:style>
  <w:style w:type="paragraph" w:customStyle="1" w:styleId="5AD2FAD8F3874C75950BBCD14B0FCCD2">
    <w:name w:val="5AD2FAD8F3874C75950BBCD14B0FCCD2"/>
  </w:style>
  <w:style w:type="paragraph" w:customStyle="1" w:styleId="C4F026C7F2434DE6A57F332775D8F6E4">
    <w:name w:val="C4F026C7F2434DE6A57F332775D8F6E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3F8DB9F1EA5248A58270550173E8DF50">
    <w:name w:val="3F8DB9F1EA5248A58270550173E8DF50"/>
  </w:style>
  <w:style w:type="paragraph" w:customStyle="1" w:styleId="5CFE3B8D4BF24A5A997A46FBD3E00824">
    <w:name w:val="5CFE3B8D4BF24A5A997A46FBD3E00824"/>
  </w:style>
  <w:style w:type="paragraph" w:customStyle="1" w:styleId="66C54E5E62FC4BB6A6E9947D530CF347">
    <w:name w:val="66C54E5E62FC4BB6A6E9947D530CF347"/>
  </w:style>
  <w:style w:type="paragraph" w:customStyle="1" w:styleId="FA71874405214B8899B003B0E96A7642">
    <w:name w:val="FA71874405214B8899B003B0E96A7642"/>
    <w:rsid w:val="007948DA"/>
  </w:style>
  <w:style w:type="paragraph" w:customStyle="1" w:styleId="6FFBED61B8B74E379380CA12B3B2D33D">
    <w:name w:val="6FFBED61B8B74E379380CA12B3B2D33D"/>
    <w:rsid w:val="007948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A5F39-041D-4FDC-92C2-E55C68038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498</TotalTime>
  <Pages>8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Project</vt:lpstr>
    </vt:vector>
  </TitlesOfParts>
  <Company>Moamen Hassan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Project</dc:title>
  <dc:subject>SEM-Team 10</dc:subject>
  <dc:creator>Moamen Attia</dc:creator>
  <cp:keywords/>
  <dc:description/>
  <cp:lastModifiedBy>Moamen Attia</cp:lastModifiedBy>
  <cp:revision>204</cp:revision>
  <dcterms:created xsi:type="dcterms:W3CDTF">2018-11-19T07:37:00Z</dcterms:created>
  <dcterms:modified xsi:type="dcterms:W3CDTF">2018-11-25T13:53:00Z</dcterms:modified>
  <cp:category>Hassan Osama</cp:category>
</cp:coreProperties>
</file>